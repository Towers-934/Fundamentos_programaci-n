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20F4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F41" w:rsidRDefault="00E942C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0" b="3761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20F41" w:rsidRDefault="00420F41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0F41" w:rsidRDefault="00420F4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20F41" w:rsidRDefault="00E942C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20F41" w:rsidRDefault="00420F4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20F4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F41" w:rsidRDefault="00420F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20F41" w:rsidRDefault="00E942C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20F41" w:rsidRDefault="00420F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F41" w:rsidRDefault="00420F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20F41" w:rsidRDefault="00E942C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20F41" w:rsidRDefault="00420F41">
      <w:pPr>
        <w:pStyle w:val="Standard"/>
      </w:pPr>
    </w:p>
    <w:p w:rsidR="00420F41" w:rsidRDefault="00420F41">
      <w:pPr>
        <w:pStyle w:val="Standard"/>
      </w:pPr>
    </w:p>
    <w:p w:rsidR="00420F41" w:rsidRDefault="00E942CC">
      <w:pPr>
        <w:pStyle w:val="Standard"/>
        <w:jc w:val="center"/>
      </w:pPr>
      <w:r>
        <w:rPr>
          <w:rStyle w:val="Fuentedeprrafopredeter"/>
          <w:sz w:val="72"/>
          <w:szCs w:val="72"/>
          <w:lang w:val="es-MX"/>
        </w:rPr>
        <w:t>Laboratorios</w:t>
      </w:r>
      <w:r>
        <w:rPr>
          <w:rStyle w:val="Fuentedeprrafopredeter"/>
          <w:sz w:val="72"/>
          <w:szCs w:val="72"/>
        </w:rPr>
        <w:t xml:space="preserve"> de </w:t>
      </w:r>
      <w:r>
        <w:rPr>
          <w:rStyle w:val="Fuentedeprrafopredeter"/>
          <w:sz w:val="72"/>
          <w:szCs w:val="72"/>
          <w:lang w:val="es-MX"/>
        </w:rPr>
        <w:t>computación</w:t>
      </w:r>
    </w:p>
    <w:p w:rsidR="00420F41" w:rsidRDefault="00E942C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420F41" w:rsidRDefault="00E942CC">
      <w:pPr>
        <w:pStyle w:val="Standard"/>
        <w:jc w:val="center"/>
      </w:pPr>
      <w:r>
        <w:rPr>
          <w:rStyle w:val="Fuentedeprrafopredeter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15872" b="1270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62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&#13;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20F4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20F41" w:rsidRDefault="00E942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AC5F6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66BB54" wp14:editId="1C2D573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204470</wp:posOffset>
                      </wp:positionV>
                      <wp:extent cx="3277235" cy="29527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23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F61" w:rsidRPr="00580CDC" w:rsidRDefault="00AC5F61" w:rsidP="00AC5F61">
                                  <w:pPr>
                                    <w:rPr>
                                      <w:rFonts w:asciiTheme="minorHAnsi" w:hAnsiTheme="minorHAnsi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Marco Antonio Martínez Quintana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66BB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.35pt;margin-top:16.1pt;width:258.0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" fillcolor="white [3201]" stroked="f" strokeweight=".5pt">
                      <v:textbox>
                        <w:txbxContent>
                          <w:p w:rsidR="00AC5F61" w:rsidRPr="00580CDC" w:rsidRDefault="00AC5F61" w:rsidP="00AC5F61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  <w:t>Marco Antonio Martínez Quintana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F4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20F41" w:rsidRDefault="00E942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AC5F6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BE8410" wp14:editId="44DD1F4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224903</wp:posOffset>
                      </wp:positionV>
                      <wp:extent cx="3896360" cy="295275"/>
                      <wp:effectExtent l="0" t="0" r="254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36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Laboratorio de Fundamentos de Programación</w:t>
                                  </w: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Pr="00580CDC" w:rsidRDefault="00AC5F61" w:rsidP="00AC5F61">
                                  <w:pPr>
                                    <w:rPr>
                                      <w:rFonts w:asciiTheme="minorHAnsi" w:hAnsiTheme="minorHAnsi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E8410" id="Text Box 4" o:spid="_x0000_s1027" type="#_x0000_t202" style="position:absolute;left:0;text-align:left;margin-left:.35pt;margin-top:17.7pt;width:306.8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" fillcolor="white [3201]" stroked="f" strokeweight=".5pt">
                      <v:textbox>
                        <w:txbxContent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  <w:t>Laboratorio de Fundamentos de Programación</w:t>
                            </w: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Pr="00580CDC" w:rsidRDefault="00AC5F61" w:rsidP="00AC5F61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F4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20F41" w:rsidRDefault="00E942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AC5F6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78040C" wp14:editId="7B400717">
                      <wp:simplePos x="0" y="0"/>
                      <wp:positionH relativeFrom="column">
                        <wp:posOffset>-13498</wp:posOffset>
                      </wp:positionH>
                      <wp:positionV relativeFrom="paragraph">
                        <wp:posOffset>184150</wp:posOffset>
                      </wp:positionV>
                      <wp:extent cx="3896750" cy="295422"/>
                      <wp:effectExtent l="0" t="0" r="254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750" cy="295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3</w:t>
                                  </w: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Pr="00580CDC" w:rsidRDefault="00AC5F61" w:rsidP="00AC5F61">
                                  <w:pPr>
                                    <w:rPr>
                                      <w:rFonts w:asciiTheme="minorHAnsi" w:hAnsiTheme="minorHAnsi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8040C" id="Text Box 5" o:spid="_x0000_s1028" type="#_x0000_t202" style="position:absolute;left:0;text-align:left;margin-left:-1.05pt;margin-top:14.5pt;width:306.8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" fillcolor="white [3201]" stroked="f" strokeweight=".5pt">
                      <v:textbox>
                        <w:txbxContent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Pr="00580CDC" w:rsidRDefault="00AC5F61" w:rsidP="00AC5F61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F4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20F41" w:rsidRDefault="00E942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AC5F6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DCB6E5" wp14:editId="67612FC7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185892</wp:posOffset>
                      </wp:positionV>
                      <wp:extent cx="3896750" cy="295422"/>
                      <wp:effectExtent l="0" t="0" r="254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750" cy="295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0</w:t>
                                  </w: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Pr="00580CDC" w:rsidRDefault="00AC5F61" w:rsidP="00AC5F61">
                                  <w:pPr>
                                    <w:rPr>
                                      <w:rFonts w:asciiTheme="minorHAnsi" w:hAnsiTheme="minorHAnsi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CB6E5" id="Text Box 6" o:spid="_x0000_s1029" type="#_x0000_t202" style="position:absolute;left:0;text-align:left;margin-left:-1.05pt;margin-top:14.65pt;width:306.8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" fillcolor="white [3201]" stroked="f" strokeweight=".5pt">
                      <v:textbox>
                        <w:txbxContent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  <w:t>0</w:t>
                            </w: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Pr="00580CDC" w:rsidRDefault="00AC5F61" w:rsidP="00AC5F61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F4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AC5F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8FCC12" wp14:editId="0794C6A7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186218</wp:posOffset>
                      </wp:positionV>
                      <wp:extent cx="3896360" cy="295275"/>
                      <wp:effectExtent l="0" t="0" r="254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36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Cecilia Torres Bravo</w:t>
                                  </w: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Pr="00580CDC" w:rsidRDefault="00AC5F61" w:rsidP="00AC5F61">
                                  <w:pPr>
                                    <w:rPr>
                                      <w:rFonts w:asciiTheme="minorHAnsi" w:hAnsiTheme="minorHAnsi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FCC12" id="Text Box 8" o:spid="_x0000_s1030" type="#_x0000_t202" style="position:absolute;left:0;text-align:left;margin-left:177.5pt;margin-top:14.65pt;width:306.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" fillcolor="white [3201]" stroked="f" strokeweight=".5pt">
                      <v:textbox>
                        <w:txbxContent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  <w:t>Cecilia Torres Bravo</w:t>
                            </w: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Pr="00580CDC" w:rsidRDefault="00AC5F61" w:rsidP="00AC5F61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20F41" w:rsidRDefault="00E942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TableContents"/>
              <w:ind w:left="629"/>
            </w:pPr>
          </w:p>
        </w:tc>
      </w:tr>
      <w:tr w:rsidR="00420F41" w:rsidRPr="00AC5F61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Pr="00AC5F61" w:rsidRDefault="00E942C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AC5F61">
              <w:rPr>
                <w:rFonts w:ascii="Cambria" w:hAnsi="Cambria"/>
                <w:i/>
                <w:color w:val="000000"/>
                <w:sz w:val="30"/>
                <w:lang w:val="es-ES"/>
              </w:rPr>
              <w:t xml:space="preserve">No. de Equipo de </w:t>
            </w:r>
            <w:r w:rsidRPr="00AC5F61">
              <w:rPr>
                <w:rFonts w:ascii="Cambria" w:hAnsi="Cambria"/>
                <w:i/>
                <w:color w:val="000000"/>
                <w:sz w:val="30"/>
                <w:lang w:val="es-ES"/>
              </w:rPr>
              <w:t>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Pr="00AC5F61" w:rsidRDefault="00AC5F61">
            <w:pPr>
              <w:pStyle w:val="TableContents"/>
              <w:ind w:left="629"/>
              <w:rPr>
                <w:lang w:val="es-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BBCA5F" wp14:editId="5F4F645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171897</wp:posOffset>
                      </wp:positionV>
                      <wp:extent cx="3896750" cy="295422"/>
                      <wp:effectExtent l="0" t="0" r="254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750" cy="295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N/A</w:t>
                                  </w: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Pr="00580CDC" w:rsidRDefault="00AC5F61" w:rsidP="00AC5F61">
                                  <w:pPr>
                                    <w:rPr>
                                      <w:rFonts w:asciiTheme="minorHAnsi" w:hAnsiTheme="minorHAnsi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BCA5F" id="Text Box 9" o:spid="_x0000_s1031" type="#_x0000_t202" style="position:absolute;left:0;text-align:left;margin-left:.35pt;margin-top:13.55pt;width:306.8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" fillcolor="white [3201]" stroked="f" strokeweight=".5pt">
                      <v:textbox>
                        <w:txbxContent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  <w:t>N/A</w:t>
                            </w: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Pr="00580CDC" w:rsidRDefault="00AC5F61" w:rsidP="00AC5F61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F41" w:rsidRPr="00AC5F61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Pr="00AC5F61" w:rsidRDefault="00420F4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420F41" w:rsidRPr="00AC5F61" w:rsidRDefault="00E942C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AC5F61">
              <w:rPr>
                <w:rFonts w:ascii="Cambria" w:hAnsi="Cambria"/>
                <w:i/>
                <w:color w:val="000000"/>
                <w:sz w:val="30"/>
                <w:lang w:val="es-ES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Pr="00AC5F61" w:rsidRDefault="00420F41">
            <w:pPr>
              <w:pStyle w:val="TableContents"/>
              <w:ind w:left="629"/>
              <w:rPr>
                <w:lang w:val="es-ES"/>
              </w:rPr>
            </w:pPr>
          </w:p>
        </w:tc>
      </w:tr>
      <w:tr w:rsidR="00420F4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Pr="00AC5F61" w:rsidRDefault="00420F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420F41" w:rsidRDefault="00E942C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AC5F6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70FD63" wp14:editId="41B578F6">
                      <wp:simplePos x="0" y="0"/>
                      <wp:positionH relativeFrom="column">
                        <wp:posOffset>-13662</wp:posOffset>
                      </wp:positionH>
                      <wp:positionV relativeFrom="paragraph">
                        <wp:posOffset>166772</wp:posOffset>
                      </wp:positionV>
                      <wp:extent cx="3896750" cy="295422"/>
                      <wp:effectExtent l="0" t="0" r="254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750" cy="295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1º</w:t>
                                  </w: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Pr="00580CDC" w:rsidRDefault="00AC5F61" w:rsidP="00AC5F61">
                                  <w:pPr>
                                    <w:rPr>
                                      <w:rFonts w:asciiTheme="minorHAnsi" w:hAnsiTheme="minorHAnsi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0FD63" id="Text Box 11" o:spid="_x0000_s1032" type="#_x0000_t202" style="position:absolute;left:0;text-align:left;margin-left:-1.1pt;margin-top:13.15pt;width:306.8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" fillcolor="white [3201]" stroked="f" strokeweight=".5pt">
                      <v:textbox>
                        <w:txbxContent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  <w:t>1º</w:t>
                            </w: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Pr="00580CDC" w:rsidRDefault="00AC5F61" w:rsidP="00AC5F61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F4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20F41" w:rsidRDefault="00E942CC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AC5F61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4C1114" wp14:editId="2B3807E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177731</wp:posOffset>
                      </wp:positionV>
                      <wp:extent cx="3896750" cy="295422"/>
                      <wp:effectExtent l="0" t="0" r="254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750" cy="295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w:t>28 de septiembre del 2020</w:t>
                                  </w: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Default="00AC5F61" w:rsidP="00AC5F61">
                                  <w:pP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:rsidR="00AC5F61" w:rsidRPr="00580CDC" w:rsidRDefault="00AC5F61" w:rsidP="00AC5F61">
                                  <w:pPr>
                                    <w:rPr>
                                      <w:rFonts w:asciiTheme="minorHAnsi" w:hAnsiTheme="minorHAnsi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C1114" id="Text Box 12" o:spid="_x0000_s1033" type="#_x0000_t202" style="position:absolute;left:0;text-align:left;margin-left:.35pt;margin-top:14pt;width:306.8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" fillcolor="white [3201]" stroked="f" strokeweight=".5pt">
                      <v:textbox>
                        <w:txbxContent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  <w:t>28 de septiembre del 2020</w:t>
                            </w: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Default="00AC5F61" w:rsidP="00AC5F61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AC5F61" w:rsidRPr="00580CDC" w:rsidRDefault="00AC5F61" w:rsidP="00AC5F61">
                            <w:pPr>
                              <w:rPr>
                                <w:rFonts w:asciiTheme="minorHAnsi" w:hAnsiTheme="minorHAnsi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20F4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20F41" w:rsidRDefault="00E942CC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TableContents"/>
              <w:ind w:left="629"/>
            </w:pPr>
          </w:p>
        </w:tc>
      </w:tr>
      <w:tr w:rsidR="00420F4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F41" w:rsidRDefault="00420F41">
            <w:pPr>
              <w:pStyle w:val="TableContents"/>
              <w:ind w:left="629"/>
            </w:pPr>
          </w:p>
        </w:tc>
      </w:tr>
    </w:tbl>
    <w:p w:rsidR="00420F41" w:rsidRDefault="00420F41">
      <w:pPr>
        <w:pStyle w:val="Standard"/>
      </w:pPr>
    </w:p>
    <w:p w:rsidR="00420F41" w:rsidRDefault="00420F41">
      <w:pPr>
        <w:pStyle w:val="Standard"/>
      </w:pPr>
    </w:p>
    <w:p w:rsidR="00AC5F61" w:rsidRDefault="00E942CC" w:rsidP="00AC5F61">
      <w:pPr>
        <w:pStyle w:val="Standard"/>
        <w:rPr>
          <w:rStyle w:val="Fuentedeprrafopredeter"/>
          <w:rFonts w:ascii="Calibri" w:hAnsi="Calibri"/>
          <w:color w:val="000000"/>
          <w:sz w:val="52"/>
        </w:rPr>
      </w:pP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  <w:t>CALIFICACIÓN: __________</w:t>
      </w:r>
    </w:p>
    <w:p w:rsidR="00AC5F61" w:rsidRDefault="00AC5F61" w:rsidP="00AC5F61">
      <w:pPr>
        <w:spacing w:line="360" w:lineRule="auto"/>
        <w:rPr>
          <w:sz w:val="32"/>
          <w:szCs w:val="32"/>
          <w:lang w:val="es-ES"/>
        </w:rPr>
      </w:pPr>
    </w:p>
    <w:p w:rsidR="00AC5F61" w:rsidRPr="00DC4A54" w:rsidRDefault="00AC5F61" w:rsidP="00AC5F61">
      <w:pPr>
        <w:spacing w:line="360" w:lineRule="auto"/>
        <w:rPr>
          <w:sz w:val="32"/>
          <w:szCs w:val="32"/>
          <w:lang w:val="es-ES"/>
        </w:rPr>
      </w:pPr>
      <w:r w:rsidRPr="00DC4A54">
        <w:rPr>
          <w:sz w:val="32"/>
          <w:szCs w:val="32"/>
          <w:lang w:val="es-ES"/>
        </w:rPr>
        <w:t>Comentario sobre el sistema de gestión de la calidad</w:t>
      </w:r>
    </w:p>
    <w:p w:rsidR="00AC5F61" w:rsidRDefault="00AC5F61" w:rsidP="00AC5F61">
      <w:pPr>
        <w:spacing w:line="360" w:lineRule="auto"/>
        <w:rPr>
          <w:sz w:val="28"/>
          <w:szCs w:val="28"/>
          <w:lang w:val="es-ES"/>
        </w:rPr>
      </w:pPr>
    </w:p>
    <w:p w:rsidR="00AC5F61" w:rsidRPr="00F8184B" w:rsidRDefault="00AC5F61" w:rsidP="00C72439">
      <w:pPr>
        <w:spacing w:line="360" w:lineRule="auto"/>
        <w:rPr>
          <w:lang w:val="es-ES"/>
        </w:rPr>
      </w:pPr>
      <w:r w:rsidRPr="00F8184B">
        <w:rPr>
          <w:lang w:val="es-ES"/>
        </w:rPr>
        <w:t>El apartado tiene un buen diseño</w:t>
      </w:r>
      <w:r w:rsidR="003661E1">
        <w:rPr>
          <w:lang w:val="es-ES"/>
        </w:rPr>
        <w:t xml:space="preserve">, es fácil </w:t>
      </w:r>
      <w:r w:rsidRPr="00F8184B">
        <w:rPr>
          <w:lang w:val="es-ES"/>
        </w:rPr>
        <w:t xml:space="preserve">de leer y agradable a la vista. Cada división y subdivisión se encuentran bien definidas. Por ejemplo, cuando deseas entrar al apartado de “Encuestas” te aparecen dos opciones; la evaluación diseño, desarrollo y práctica y la evaluación del alumno. De esa manera puedes entrar </w:t>
      </w:r>
      <w:r w:rsidR="00CE60DA">
        <w:rPr>
          <w:lang w:val="es-ES"/>
        </w:rPr>
        <w:t>sin ningún inconveniente</w:t>
      </w:r>
      <w:r w:rsidRPr="00F8184B">
        <w:rPr>
          <w:lang w:val="es-ES"/>
        </w:rPr>
        <w:t xml:space="preserve"> a la liga que desees. </w:t>
      </w:r>
    </w:p>
    <w:p w:rsidR="00AC5F61" w:rsidRPr="00F8184B" w:rsidRDefault="00AC5F61" w:rsidP="00C72439">
      <w:pPr>
        <w:spacing w:line="360" w:lineRule="auto"/>
        <w:rPr>
          <w:lang w:val="es-ES"/>
        </w:rPr>
      </w:pPr>
    </w:p>
    <w:p w:rsidR="00C72439" w:rsidRDefault="00C72439" w:rsidP="00C72439">
      <w:pPr>
        <w:spacing w:line="360" w:lineRule="auto"/>
        <w:rPr>
          <w:lang w:val="es-ES"/>
        </w:rPr>
      </w:pPr>
      <w:r>
        <w:rPr>
          <w:lang w:val="es-ES"/>
        </w:rPr>
        <w:t>Me agradó que toda la información se encuentre concentrada en un solo lugar, de esa manera es más fácil ingresar y consultar la información que busques con respecto al sistema de gestión de la calidad en cualquier momento. Aparte de que es posible descargar</w:t>
      </w:r>
      <w:r w:rsidR="00F11737">
        <w:rPr>
          <w:lang w:val="es-ES"/>
        </w:rPr>
        <w:t xml:space="preserve"> </w:t>
      </w:r>
      <w:r>
        <w:rPr>
          <w:lang w:val="es-ES"/>
        </w:rPr>
        <w:t>la</w:t>
      </w:r>
      <w:r w:rsidR="00F11737">
        <w:rPr>
          <w:lang w:val="es-ES"/>
        </w:rPr>
        <w:t xml:space="preserve"> información</w:t>
      </w:r>
      <w:r>
        <w:rPr>
          <w:lang w:val="es-ES"/>
        </w:rPr>
        <w:t xml:space="preserve"> en PDF </w:t>
      </w:r>
      <w:r w:rsidR="003661E1">
        <w:rPr>
          <w:lang w:val="es-ES"/>
        </w:rPr>
        <w:t>en caso que el usuario lo requiera.</w:t>
      </w:r>
    </w:p>
    <w:p w:rsidR="00C72439" w:rsidRDefault="00C72439" w:rsidP="00C72439">
      <w:pPr>
        <w:spacing w:line="360" w:lineRule="auto"/>
        <w:rPr>
          <w:lang w:val="es-ES"/>
        </w:rPr>
      </w:pPr>
    </w:p>
    <w:p w:rsidR="00DE2D20" w:rsidRDefault="00AC5F61" w:rsidP="00DE2D20">
      <w:pPr>
        <w:spacing w:line="360" w:lineRule="auto"/>
        <w:rPr>
          <w:lang w:val="es-ES"/>
        </w:rPr>
      </w:pPr>
      <w:r w:rsidRPr="00F8184B">
        <w:rPr>
          <w:lang w:val="es-ES"/>
        </w:rPr>
        <w:t xml:space="preserve">Asimismo, los reglamentos y protocolos son accesibles y claros para que el lector entienda los procesos </w:t>
      </w:r>
      <w:r w:rsidR="00C72439">
        <w:rPr>
          <w:lang w:val="es-ES"/>
        </w:rPr>
        <w:t>a seguir en casos específicos, tales como sismo</w:t>
      </w:r>
      <w:r w:rsidR="003661E1">
        <w:rPr>
          <w:lang w:val="es-ES"/>
        </w:rPr>
        <w:t>s</w:t>
      </w:r>
      <w:r w:rsidR="00C72439">
        <w:rPr>
          <w:lang w:val="es-ES"/>
        </w:rPr>
        <w:t>, incendio</w:t>
      </w:r>
      <w:r w:rsidR="003661E1">
        <w:rPr>
          <w:lang w:val="es-ES"/>
        </w:rPr>
        <w:t>s</w:t>
      </w:r>
      <w:r w:rsidR="00C72439">
        <w:rPr>
          <w:lang w:val="es-ES"/>
        </w:rPr>
        <w:t xml:space="preserve">, fugas, entre otros. </w:t>
      </w:r>
      <w:r w:rsidR="00DE2D20">
        <w:rPr>
          <w:lang w:val="es-ES"/>
        </w:rPr>
        <w:t xml:space="preserve">Me agradó que en </w:t>
      </w:r>
      <w:r w:rsidR="00DE2D20">
        <w:rPr>
          <w:lang w:val="es-ES"/>
        </w:rPr>
        <w:t xml:space="preserve">el protocolo sobre </w:t>
      </w:r>
      <w:r w:rsidR="00DE2D20" w:rsidRPr="00DE2D20">
        <w:rPr>
          <w:i/>
          <w:iCs/>
          <w:lang w:val="es-ES"/>
        </w:rPr>
        <w:t xml:space="preserve">Qué hacer en caso de amenaza de bomba en la FI </w:t>
      </w:r>
      <w:r w:rsidR="003661E1" w:rsidRPr="003661E1">
        <w:rPr>
          <w:lang w:val="es-ES"/>
        </w:rPr>
        <w:t xml:space="preserve">se </w:t>
      </w:r>
      <w:r w:rsidR="00DE2D20">
        <w:rPr>
          <w:lang w:val="es-ES"/>
        </w:rPr>
        <w:t xml:space="preserve">contara con una infografía, siento que hace que el proceso sea más entendible y menos tedioso de leer. En general, considero que agregar </w:t>
      </w:r>
      <w:r w:rsidR="00DB591F">
        <w:rPr>
          <w:lang w:val="es-ES"/>
        </w:rPr>
        <w:t>gráficos</w:t>
      </w:r>
      <w:r w:rsidR="00DE2D20">
        <w:rPr>
          <w:lang w:val="es-ES"/>
        </w:rPr>
        <w:t xml:space="preserve"> a los protocolos ayuda al lector a tener una mejor comprensión sobre las medidas que se deben de tomar. </w:t>
      </w:r>
      <w:r w:rsidR="003661E1">
        <w:rPr>
          <w:lang w:val="es-ES"/>
        </w:rPr>
        <w:t xml:space="preserve">Por ejemplo, que el </w:t>
      </w:r>
      <w:r w:rsidR="003661E1">
        <w:rPr>
          <w:i/>
          <w:iCs/>
          <w:lang w:val="es-ES"/>
        </w:rPr>
        <w:t>croquis para ubicación de botones</w:t>
      </w:r>
      <w:r w:rsidR="003661E1">
        <w:rPr>
          <w:lang w:val="es-ES"/>
        </w:rPr>
        <w:t xml:space="preserve"> cuente con un </w:t>
      </w:r>
      <w:r w:rsidR="003661E1">
        <w:rPr>
          <w:lang w:val="es-ES"/>
        </w:rPr>
        <w:t>mapa</w:t>
      </w:r>
      <w:r w:rsidR="003661E1">
        <w:rPr>
          <w:lang w:val="es-ES"/>
        </w:rPr>
        <w:t>, zoom de la ubicación y fotos del área</w:t>
      </w:r>
      <w:r w:rsidR="003661E1">
        <w:rPr>
          <w:lang w:val="es-ES"/>
        </w:rPr>
        <w:t>,</w:t>
      </w:r>
      <w:r w:rsidR="003661E1">
        <w:rPr>
          <w:lang w:val="es-ES"/>
        </w:rPr>
        <w:t xml:space="preserve"> </w:t>
      </w:r>
      <w:r w:rsidR="003661E1">
        <w:rPr>
          <w:lang w:val="es-ES"/>
        </w:rPr>
        <w:t>ayuda a ubicar claramente en donde encontrar los botones de auxilio.</w:t>
      </w:r>
    </w:p>
    <w:p w:rsidR="00DE2D20" w:rsidRDefault="00DE2D20" w:rsidP="00C72439">
      <w:pPr>
        <w:spacing w:line="360" w:lineRule="auto"/>
        <w:rPr>
          <w:lang w:val="es-ES"/>
        </w:rPr>
      </w:pPr>
    </w:p>
    <w:p w:rsidR="00AC5F61" w:rsidRDefault="00B35CDE" w:rsidP="00C72439">
      <w:pPr>
        <w:spacing w:line="360" w:lineRule="auto"/>
        <w:rPr>
          <w:lang w:val="es-ES"/>
        </w:rPr>
      </w:pPr>
      <w:r>
        <w:rPr>
          <w:lang w:val="es-ES"/>
        </w:rPr>
        <w:t xml:space="preserve">Algo que se podría </w:t>
      </w:r>
      <w:r w:rsidR="00DE2D20">
        <w:rPr>
          <w:lang w:val="es-ES"/>
        </w:rPr>
        <w:t>incluir</w:t>
      </w:r>
      <w:r>
        <w:rPr>
          <w:lang w:val="es-ES"/>
        </w:rPr>
        <w:t xml:space="preserve">, es un apartado solamente para los teléfonos de emergencia. Sé que se encuentran en la página 8 del </w:t>
      </w:r>
      <w:r w:rsidRPr="00B35CDE">
        <w:rPr>
          <w:i/>
          <w:iCs/>
          <w:lang w:val="es-ES"/>
        </w:rPr>
        <w:t>Plan de contingencia ante siniestros en laboratorios</w:t>
      </w:r>
      <w:r>
        <w:rPr>
          <w:lang w:val="es-ES"/>
        </w:rPr>
        <w:t xml:space="preserve">, sin embargo, </w:t>
      </w:r>
      <w:r w:rsidR="00BB06CC">
        <w:rPr>
          <w:lang w:val="es-ES"/>
        </w:rPr>
        <w:t>pienso</w:t>
      </w:r>
      <w:r>
        <w:rPr>
          <w:lang w:val="es-ES"/>
        </w:rPr>
        <w:t xml:space="preserve"> que sería mucho más práctico contar con una liga en donde se pueda acceder directamente</w:t>
      </w:r>
      <w:r w:rsidR="00F11737">
        <w:rPr>
          <w:lang w:val="es-ES"/>
        </w:rPr>
        <w:t xml:space="preserve"> a una lista de contactos de emergencia</w:t>
      </w:r>
      <w:r w:rsidR="00AA482B">
        <w:rPr>
          <w:lang w:val="es-ES"/>
        </w:rPr>
        <w:t>.</w:t>
      </w:r>
    </w:p>
    <w:p w:rsidR="00F11737" w:rsidRDefault="00F11737" w:rsidP="00C72439">
      <w:pPr>
        <w:spacing w:line="360" w:lineRule="auto"/>
        <w:rPr>
          <w:lang w:val="es-ES"/>
        </w:rPr>
      </w:pPr>
    </w:p>
    <w:p w:rsidR="00CE60DA" w:rsidRDefault="00CE60DA" w:rsidP="00C72439">
      <w:pPr>
        <w:spacing w:line="360" w:lineRule="auto"/>
        <w:rPr>
          <w:lang w:val="es-ES"/>
        </w:rPr>
      </w:pPr>
    </w:p>
    <w:p w:rsidR="00CE60DA" w:rsidRDefault="00CE60DA" w:rsidP="00C72439">
      <w:pPr>
        <w:spacing w:line="360" w:lineRule="auto"/>
        <w:rPr>
          <w:lang w:val="es-ES"/>
        </w:rPr>
      </w:pPr>
    </w:p>
    <w:p w:rsidR="00AC5F61" w:rsidRDefault="00AC5F61" w:rsidP="00AC5F61">
      <w:pPr>
        <w:spacing w:line="276" w:lineRule="auto"/>
        <w:rPr>
          <w:lang w:val="es-ES"/>
        </w:rPr>
      </w:pPr>
    </w:p>
    <w:p w:rsidR="00420F41" w:rsidRPr="00AC5F61" w:rsidRDefault="00420F41">
      <w:pPr>
        <w:pStyle w:val="Standard"/>
        <w:rPr>
          <w:lang w:val="es-ES"/>
        </w:rPr>
      </w:pPr>
    </w:p>
    <w:sectPr w:rsidR="00420F41" w:rsidRPr="00AC5F6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42CC" w:rsidRDefault="00E942CC">
      <w:r>
        <w:separator/>
      </w:r>
    </w:p>
  </w:endnote>
  <w:endnote w:type="continuationSeparator" w:id="0">
    <w:p w:rsidR="00E942CC" w:rsidRDefault="00E9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Droid Sans Fallback">
    <w:altName w:val="Segoe U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42CC" w:rsidRDefault="00E942CC">
      <w:r>
        <w:rPr>
          <w:color w:val="000000"/>
        </w:rPr>
        <w:separator/>
      </w:r>
    </w:p>
  </w:footnote>
  <w:footnote w:type="continuationSeparator" w:id="0">
    <w:p w:rsidR="00E942CC" w:rsidRDefault="00E94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0F41"/>
    <w:rsid w:val="000D69AA"/>
    <w:rsid w:val="002137EC"/>
    <w:rsid w:val="003661E1"/>
    <w:rsid w:val="00420F41"/>
    <w:rsid w:val="00574757"/>
    <w:rsid w:val="005A3EF7"/>
    <w:rsid w:val="00726410"/>
    <w:rsid w:val="0093593C"/>
    <w:rsid w:val="00AA482B"/>
    <w:rsid w:val="00AC5F61"/>
    <w:rsid w:val="00B35CDE"/>
    <w:rsid w:val="00BB06CC"/>
    <w:rsid w:val="00C72439"/>
    <w:rsid w:val="00CE60DA"/>
    <w:rsid w:val="00DB591F"/>
    <w:rsid w:val="00DE2D20"/>
    <w:rsid w:val="00E71061"/>
    <w:rsid w:val="00E942CC"/>
    <w:rsid w:val="00F1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2441"/>
  <w15:docId w15:val="{CBBFF79F-3068-0245-9000-A914446B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Heading"/>
    <w:next w:val="Textbody"/>
    <w:pPr>
      <w:outlineLvl w:val="0"/>
    </w:pPr>
    <w:rPr>
      <w:b/>
      <w:bCs/>
    </w:rPr>
  </w:style>
  <w:style w:type="paragraph" w:customStyle="1" w:styleId="Ttulo2">
    <w:name w:val="Título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">
    <w:name w:val="Título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Cecilia Torres Bravo</cp:lastModifiedBy>
  <cp:revision>11</cp:revision>
  <cp:lastPrinted>2020-09-28T23:09:00Z</cp:lastPrinted>
  <dcterms:created xsi:type="dcterms:W3CDTF">2020-09-28T21:36:00Z</dcterms:created>
  <dcterms:modified xsi:type="dcterms:W3CDTF">2020-09-28T23:10:00Z</dcterms:modified>
</cp:coreProperties>
</file>